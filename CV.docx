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2257DBBA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321AE23A" w14:textId="77777777"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F7B8D1" wp14:editId="4BD0B099">
                      <wp:extent cx="2000250" cy="2122805"/>
                      <wp:effectExtent l="152400" t="152400" r="171450" b="239395"/>
                      <wp:docPr id="2" name="Elipse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  <a:effectLst>
                                <a:glow rad="127000">
                                  <a:schemeClr val="bg1"/>
                                </a:glow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0E3747" id="Elipse 2" o:spid="_x0000_s1026" alt="Título: Foto de rostro de hombre profesional" style="width:157.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" strokecolor="#94b6d2 [3204]" strokeweight="5pt">
                      <v:fill r:id="rId12" o:title="" recolor="t" rotate="t" type="frame"/>
                      <v:stroke joinstyle="miter"/>
                      <v:shadow on="t" color="white [3212]" offset="0,4p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C65A775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67F2843D" w14:textId="77777777" w:rsidR="00DF2EC2" w:rsidRDefault="00DF2EC2" w:rsidP="00846D4F">
            <w:pPr>
              <w:rPr>
                <w:lang w:bidi="es-ES"/>
              </w:rPr>
            </w:pPr>
          </w:p>
          <w:p w14:paraId="073725FD" w14:textId="4EBDF1CF" w:rsidR="0072410A" w:rsidRPr="00E55E13" w:rsidRDefault="00613A8E" w:rsidP="00846D4F">
            <w:pPr>
              <w:rPr>
                <w:sz w:val="24"/>
                <w:szCs w:val="24"/>
                <w:lang w:bidi="es-ES"/>
              </w:rPr>
            </w:pPr>
            <w:r w:rsidRPr="00E55E13">
              <w:rPr>
                <w:sz w:val="24"/>
                <w:szCs w:val="24"/>
                <w:lang w:bidi="es-ES"/>
              </w:rPr>
              <w:t>Acerca de mi</w:t>
            </w:r>
            <w:r w:rsidR="000629D5" w:rsidRPr="00E55E13">
              <w:rPr>
                <w:sz w:val="24"/>
                <w:szCs w:val="24"/>
                <w:lang w:bidi="es-ES"/>
              </w:rPr>
              <w:t>:</w:t>
            </w:r>
          </w:p>
          <w:p w14:paraId="3EA87E52" w14:textId="200F97A2" w:rsidR="0072410A" w:rsidRPr="00E55E13" w:rsidRDefault="0072410A" w:rsidP="00846D4F">
            <w:pPr>
              <w:rPr>
                <w:sz w:val="24"/>
                <w:szCs w:val="24"/>
                <w:lang w:bidi="es-ES"/>
              </w:rPr>
            </w:pPr>
            <w:r w:rsidRPr="00E55E13">
              <w:rPr>
                <w:sz w:val="24"/>
                <w:szCs w:val="24"/>
                <w:lang w:bidi="es-ES"/>
              </w:rPr>
              <w:t xml:space="preserve">Mi nombre es Evelyn tengo 43 años y me encuentro en la búsqueda de mi primer trabajo en el mundo IT, vivo en San Miguel de </w:t>
            </w:r>
            <w:r w:rsidR="00DF2EC2" w:rsidRPr="00E55E13">
              <w:rPr>
                <w:sz w:val="24"/>
                <w:szCs w:val="24"/>
                <w:lang w:bidi="es-ES"/>
              </w:rPr>
              <w:t>Tucumán (Tucumán</w:t>
            </w:r>
            <w:r w:rsidR="003A42AF" w:rsidRPr="00E55E13">
              <w:rPr>
                <w:sz w:val="24"/>
                <w:szCs w:val="24"/>
                <w:lang w:bidi="es-ES"/>
              </w:rPr>
              <w:t>-Argentina)</w:t>
            </w:r>
            <w:r w:rsidRPr="00E55E13">
              <w:rPr>
                <w:sz w:val="24"/>
                <w:szCs w:val="24"/>
                <w:lang w:bidi="es-ES"/>
              </w:rPr>
              <w:t>.</w:t>
            </w:r>
          </w:p>
          <w:p w14:paraId="29EB9B9F" w14:textId="77777777" w:rsidR="00DF2EC2" w:rsidRPr="00E55E13" w:rsidRDefault="00613A8E" w:rsidP="00613A8E">
            <w:p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Es de mi agrado poder compartir con ustedes,</w:t>
            </w:r>
            <w:r w:rsidR="0072410A" w:rsidRPr="00E55E13">
              <w:rPr>
                <w:sz w:val="24"/>
                <w:szCs w:val="24"/>
              </w:rPr>
              <w:t xml:space="preserve"> a través de estos medios </w:t>
            </w:r>
            <w:r w:rsidRPr="00E55E13">
              <w:rPr>
                <w:sz w:val="24"/>
                <w:szCs w:val="24"/>
              </w:rPr>
              <w:t>mi experiencia y logros; a nivel académicos y laborales</w:t>
            </w:r>
            <w:r w:rsidR="0072410A" w:rsidRPr="00E55E13">
              <w:rPr>
                <w:sz w:val="24"/>
                <w:szCs w:val="24"/>
              </w:rPr>
              <w:t>.</w:t>
            </w:r>
          </w:p>
          <w:p w14:paraId="4DD9DB11" w14:textId="62852BBB" w:rsidR="00846D4F" w:rsidRPr="00E55E13" w:rsidRDefault="0072410A" w:rsidP="00613A8E">
            <w:p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 xml:space="preserve"> </w:t>
            </w:r>
          </w:p>
          <w:p w14:paraId="418C21F6" w14:textId="4D3BE3DC" w:rsidR="0072410A" w:rsidRPr="00E55E13" w:rsidRDefault="0072410A" w:rsidP="00613A8E">
            <w:p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Experiencia laboral:</w:t>
            </w:r>
          </w:p>
          <w:p w14:paraId="0DA15128" w14:textId="7B51F62D" w:rsidR="0072410A" w:rsidRPr="00E55E13" w:rsidRDefault="00DF2EC2" w:rsidP="0072410A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Empleada administrativa Contable (Empresa Gastronómica-TARANTINO)</w:t>
            </w:r>
          </w:p>
          <w:p w14:paraId="0195ABA2" w14:textId="3F91024E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Año de ingreso :2013 a la actualidad</w:t>
            </w:r>
          </w:p>
          <w:p w14:paraId="391253C3" w14:textId="77777777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</w:p>
          <w:p w14:paraId="3E6ECB12" w14:textId="452107D1" w:rsidR="00DF2EC2" w:rsidRPr="00E55E13" w:rsidRDefault="00DF2EC2" w:rsidP="00DF2EC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Secretaria Administrativa y Asistente (Consultorio odontológico- Dres. Padulo- Crescionini)</w:t>
            </w:r>
          </w:p>
          <w:p w14:paraId="1F35B3EB" w14:textId="1F3B6D36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Año de Ingreso: 2007-2012</w:t>
            </w:r>
          </w:p>
          <w:p w14:paraId="45D980CA" w14:textId="58946709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Buenos Aires (Argentina)</w:t>
            </w:r>
          </w:p>
          <w:p w14:paraId="0E434F88" w14:textId="77777777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</w:p>
          <w:p w14:paraId="5D9720BC" w14:textId="41AAA5F5" w:rsidR="00DF2EC2" w:rsidRPr="00E55E13" w:rsidRDefault="00DF2EC2" w:rsidP="00DF2EC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Secretaria Administrativa y Asistente (Consultorio odontológico- Dr</w:t>
            </w:r>
            <w:r w:rsidRPr="00E55E13">
              <w:rPr>
                <w:sz w:val="24"/>
                <w:szCs w:val="24"/>
              </w:rPr>
              <w:t>. Manoilov</w:t>
            </w:r>
            <w:r w:rsidRPr="00E55E13">
              <w:rPr>
                <w:sz w:val="24"/>
                <w:szCs w:val="24"/>
              </w:rPr>
              <w:t>)</w:t>
            </w:r>
          </w:p>
          <w:p w14:paraId="09CFA8C3" w14:textId="343A6267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Año de Ingreso: 200</w:t>
            </w:r>
            <w:r w:rsidRPr="00E55E13">
              <w:rPr>
                <w:sz w:val="24"/>
                <w:szCs w:val="24"/>
              </w:rPr>
              <w:t>5</w:t>
            </w:r>
            <w:r w:rsidRPr="00E55E13">
              <w:rPr>
                <w:sz w:val="24"/>
                <w:szCs w:val="24"/>
              </w:rPr>
              <w:t>-20</w:t>
            </w:r>
            <w:r w:rsidRPr="00E55E13">
              <w:rPr>
                <w:sz w:val="24"/>
                <w:szCs w:val="24"/>
              </w:rPr>
              <w:t>07</w:t>
            </w:r>
          </w:p>
          <w:p w14:paraId="0CAEA34E" w14:textId="1229CDDA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 xml:space="preserve">Buenos </w:t>
            </w:r>
            <w:r w:rsidRPr="00E55E13">
              <w:rPr>
                <w:sz w:val="24"/>
                <w:szCs w:val="24"/>
              </w:rPr>
              <w:t>Aires (</w:t>
            </w:r>
            <w:r w:rsidRPr="00E55E13">
              <w:rPr>
                <w:sz w:val="24"/>
                <w:szCs w:val="24"/>
              </w:rPr>
              <w:t>Argentina)</w:t>
            </w:r>
          </w:p>
          <w:p w14:paraId="3EDDCE47" w14:textId="77777777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</w:p>
          <w:p w14:paraId="034BC243" w14:textId="0C68447B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</w:p>
          <w:p w14:paraId="1717E8BF" w14:textId="5AC3C65D" w:rsidR="00DF2EC2" w:rsidRPr="00E55E13" w:rsidRDefault="00DF2EC2" w:rsidP="00DF2EC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Empleada Comercio (Zapatería Mosquera)</w:t>
            </w:r>
          </w:p>
          <w:p w14:paraId="239DB30E" w14:textId="22BBAE72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Año de Ingreso 2001-2005</w:t>
            </w:r>
          </w:p>
          <w:p w14:paraId="233ACF07" w14:textId="22E8A162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 xml:space="preserve">Buenos </w:t>
            </w:r>
            <w:r w:rsidRPr="00E55E13">
              <w:rPr>
                <w:sz w:val="24"/>
                <w:szCs w:val="24"/>
              </w:rPr>
              <w:t>Aires (</w:t>
            </w:r>
            <w:r w:rsidRPr="00E55E13">
              <w:rPr>
                <w:sz w:val="24"/>
                <w:szCs w:val="24"/>
              </w:rPr>
              <w:t>Argentina)</w:t>
            </w:r>
          </w:p>
          <w:p w14:paraId="51840025" w14:textId="50067996" w:rsidR="00E55E13" w:rsidRPr="00E55E13" w:rsidRDefault="00E55E13" w:rsidP="00DF2EC2">
            <w:pPr>
              <w:pStyle w:val="Prrafodelista"/>
              <w:rPr>
                <w:sz w:val="24"/>
                <w:szCs w:val="24"/>
              </w:rPr>
            </w:pPr>
          </w:p>
          <w:p w14:paraId="237349C8" w14:textId="45C64063" w:rsidR="00E55E13" w:rsidRPr="00E55E13" w:rsidRDefault="00E55E13" w:rsidP="00E55E13">
            <w:p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Referencias Disponibles.</w:t>
            </w:r>
          </w:p>
          <w:p w14:paraId="15200D5B" w14:textId="77777777" w:rsidR="00DF2EC2" w:rsidRPr="00E55E13" w:rsidRDefault="00DF2EC2" w:rsidP="00DF2EC2">
            <w:pPr>
              <w:pStyle w:val="Prrafodelista"/>
              <w:rPr>
                <w:sz w:val="24"/>
                <w:szCs w:val="24"/>
              </w:rPr>
            </w:pPr>
          </w:p>
          <w:p w14:paraId="39B5FAA3" w14:textId="2496BDE7" w:rsidR="00846D4F" w:rsidRPr="00E55E13" w:rsidRDefault="00613A8E" w:rsidP="00846D4F">
            <w:pPr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Estudios Realizados:</w:t>
            </w:r>
          </w:p>
          <w:p w14:paraId="67150BA3" w14:textId="16AF7A0D" w:rsidR="00846D4F" w:rsidRPr="00E55E13" w:rsidRDefault="00613A8E" w:rsidP="00613A8E">
            <w:pPr>
              <w:pStyle w:val="Listaconvietas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Tecnicatura Universitaria en Programación (UTNfrt) en curso.</w:t>
            </w:r>
          </w:p>
          <w:p w14:paraId="47AB02C4" w14:textId="056B33FA" w:rsidR="00613A8E" w:rsidRPr="00E55E13" w:rsidRDefault="00613A8E" w:rsidP="00613A8E">
            <w:pPr>
              <w:pStyle w:val="Listaconvietas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Curso de formación Fullstack php(año2022)- Agencia aprendizaje a lo largo de la vida (programa codo a codo)</w:t>
            </w:r>
          </w:p>
          <w:p w14:paraId="1BF86BFA" w14:textId="3845FEE0" w:rsidR="00613A8E" w:rsidRPr="00E55E13" w:rsidRDefault="00613A8E" w:rsidP="00613A8E">
            <w:pPr>
              <w:pStyle w:val="Listaconvietas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lastRenderedPageBreak/>
              <w:t>Curso de formación Fullstack JS-nodeJs(año2023)- Agencia aprendizaje a lo largo de la vida (programa codo a codo)</w:t>
            </w:r>
          </w:p>
          <w:p w14:paraId="4C9DE638" w14:textId="6A71069A" w:rsidR="00613A8E" w:rsidRDefault="00613A8E" w:rsidP="00613A8E">
            <w:pPr>
              <w:pStyle w:val="Listaconvietas"/>
              <w:rPr>
                <w:sz w:val="24"/>
                <w:szCs w:val="24"/>
              </w:rPr>
            </w:pPr>
            <w:r w:rsidRPr="00E55E13">
              <w:rPr>
                <w:sz w:val="24"/>
                <w:szCs w:val="24"/>
              </w:rPr>
              <w:t>Curso de Especialización en ReactJs(año202</w:t>
            </w:r>
            <w:r w:rsidR="0072410A" w:rsidRPr="00E55E13">
              <w:rPr>
                <w:sz w:val="24"/>
                <w:szCs w:val="24"/>
              </w:rPr>
              <w:t>4</w:t>
            </w:r>
            <w:r w:rsidRPr="00E55E13">
              <w:rPr>
                <w:sz w:val="24"/>
                <w:szCs w:val="24"/>
              </w:rPr>
              <w:t>)- Agencia aprendizaje a lo largo de la vida (programa codo a codo)</w:t>
            </w:r>
          </w:p>
          <w:p w14:paraId="0D173BB6" w14:textId="4F5A5F9A" w:rsidR="00E55E13" w:rsidRDefault="00E55E13" w:rsidP="00E55E13">
            <w:pPr>
              <w:pStyle w:val="Listaconvietas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59127069" w14:textId="70A24C11" w:rsidR="00E55E13" w:rsidRPr="00E55E13" w:rsidRDefault="00E55E13" w:rsidP="00E55E13">
            <w:pPr>
              <w:pStyle w:val="Listaconvieta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Habilidades Adquiridas: Estoy preparada para desarrollar mi capacidad de aprendizaje y trabajo en distintos equipos de </w:t>
            </w:r>
            <w:proofErr w:type="gramStart"/>
            <w:r>
              <w:rPr>
                <w:sz w:val="24"/>
                <w:szCs w:val="24"/>
              </w:rPr>
              <w:t>trabajo(</w:t>
            </w:r>
            <w:proofErr w:type="gramEnd"/>
            <w:r>
              <w:rPr>
                <w:sz w:val="24"/>
                <w:szCs w:val="24"/>
              </w:rPr>
              <w:t>caracterizándome por la rápida adaptación) en el área FrontEnd y backend, de los lenguajes de programación antes mencionados.</w:t>
            </w:r>
          </w:p>
          <w:p w14:paraId="7CB59E90" w14:textId="52A3EC7E" w:rsidR="00613A8E" w:rsidRDefault="00613A8E" w:rsidP="0072410A">
            <w:pPr>
              <w:pStyle w:val="Listaconvietas"/>
              <w:numPr>
                <w:ilvl w:val="0"/>
                <w:numId w:val="0"/>
              </w:numPr>
              <w:ind w:left="720" w:hanging="360"/>
            </w:pPr>
          </w:p>
          <w:p w14:paraId="75B470DE" w14:textId="77777777" w:rsidR="0072410A" w:rsidRPr="00846D4F" w:rsidRDefault="0072410A" w:rsidP="0072410A">
            <w:pPr>
              <w:pStyle w:val="Listaconvietas"/>
              <w:numPr>
                <w:ilvl w:val="0"/>
                <w:numId w:val="0"/>
              </w:numPr>
              <w:ind w:left="720" w:hanging="360"/>
            </w:pPr>
          </w:p>
          <w:p w14:paraId="60112BF7" w14:textId="2FCDC94F" w:rsidR="000629D5" w:rsidRPr="00BF09B3" w:rsidRDefault="000629D5" w:rsidP="00E55E13"/>
          <w:p w14:paraId="0DD08EC8" w14:textId="77777777" w:rsidR="000629D5" w:rsidRPr="00BF09B3" w:rsidRDefault="000629D5" w:rsidP="00846D4F"/>
          <w:p w14:paraId="1242A8F1" w14:textId="7EB28D6E" w:rsidR="000629D5" w:rsidRDefault="000629D5" w:rsidP="00846D4F"/>
        </w:tc>
      </w:tr>
      <w:tr w:rsidR="000629D5" w14:paraId="41705FDA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F952E90" w14:textId="2B3485D4" w:rsidR="000629D5" w:rsidRPr="00846D4F" w:rsidRDefault="006C4071" w:rsidP="00846D4F">
            <w:pPr>
              <w:pStyle w:val="Ttulo"/>
            </w:pPr>
            <w:r>
              <w:t>Ramirez Giselle evelyn</w:t>
            </w:r>
          </w:p>
          <w:p w14:paraId="3928026F" w14:textId="6480A9E5" w:rsidR="000629D5" w:rsidRDefault="006C4071" w:rsidP="000629D5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930AB6">
              <w:rPr>
                <w:spacing w:val="1"/>
                <w:w w:val="74"/>
              </w:rPr>
              <w:t>Fullstack Develper</w:t>
            </w:r>
            <w:r w:rsidRPr="00930AB6">
              <w:rPr>
                <w:spacing w:val="17"/>
                <w:w w:val="74"/>
              </w:rPr>
              <w:t xml:space="preserve"> </w:t>
            </w:r>
          </w:p>
          <w:p w14:paraId="4EF23809" w14:textId="77777777" w:rsidR="000629D5" w:rsidRDefault="000629D5" w:rsidP="000629D5"/>
          <w:sdt>
            <w:sdtPr>
              <w:id w:val="-1954003311"/>
              <w:placeholder>
                <w:docPart w:val="351032CD23514BA89880ABEDA3092A30"/>
              </w:placeholder>
              <w:temporary/>
              <w:showingPlcHdr/>
              <w15:appearance w15:val="hidden"/>
            </w:sdtPr>
            <w:sdtEndPr/>
            <w:sdtContent>
              <w:p w14:paraId="3D5C97B2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p w14:paraId="24346D1E" w14:textId="4444AC36" w:rsidR="000629D5" w:rsidRDefault="000629D5" w:rsidP="000629D5">
            <w:pPr>
              <w:pStyle w:val="Informacindecontacto"/>
            </w:pPr>
          </w:p>
          <w:p w14:paraId="293A26DC" w14:textId="77777777" w:rsidR="006C4071" w:rsidRDefault="006C4071" w:rsidP="006C4071">
            <w:pPr>
              <w:pStyle w:val="Informacindecontacto"/>
            </w:pPr>
            <w:r>
              <w:t>www.linkedin.com/in/</w:t>
            </w:r>
          </w:p>
          <w:p w14:paraId="36F19F9D" w14:textId="77777777" w:rsidR="006C4071" w:rsidRDefault="006C4071" w:rsidP="006C4071">
            <w:pPr>
              <w:pStyle w:val="Informacindecontacto"/>
            </w:pPr>
            <w:r>
              <w:t>giselle-evelyn-ramirez-23764b230</w:t>
            </w:r>
          </w:p>
          <w:p w14:paraId="361057CD" w14:textId="77777777"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8C130938B6C941F89A141F1BB256AFEF"/>
              </w:placeholder>
              <w:temporary/>
              <w:showingPlcHdr/>
              <w15:appearance w15:val="hidden"/>
            </w:sdtPr>
            <w:sdtEndPr/>
            <w:sdtContent>
              <w:p w14:paraId="2C051FAD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14:paraId="5B9CFF45" w14:textId="6FCBFAAB" w:rsidR="000629D5" w:rsidRPr="00846D4F" w:rsidRDefault="006C4071" w:rsidP="000629D5">
            <w:pPr>
              <w:pStyle w:val="Informacindecontacto"/>
              <w:rPr>
                <w:rStyle w:val="Hipervnculo"/>
              </w:rPr>
            </w:pPr>
            <w:r>
              <w:rPr>
                <w:rStyle w:val="Hipervnculo"/>
              </w:rPr>
              <w:t>giseeveram@gmail.com</w:t>
            </w:r>
          </w:p>
        </w:tc>
        <w:tc>
          <w:tcPr>
            <w:tcW w:w="720" w:type="dxa"/>
          </w:tcPr>
          <w:p w14:paraId="30F9E896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7E5C9941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0F1A172C" w14:textId="77777777" w:rsidR="0043117B" w:rsidRPr="00846D4F" w:rsidRDefault="00930AB6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31ED" w14:textId="77777777" w:rsidR="00930AB6" w:rsidRDefault="00930AB6" w:rsidP="000C45FF">
      <w:r>
        <w:separator/>
      </w:r>
    </w:p>
  </w:endnote>
  <w:endnote w:type="continuationSeparator" w:id="0">
    <w:p w14:paraId="5B87DA1E" w14:textId="77777777" w:rsidR="00930AB6" w:rsidRDefault="00930AB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C73B" w14:textId="77777777" w:rsidR="00930AB6" w:rsidRDefault="00930AB6" w:rsidP="000C45FF">
      <w:r>
        <w:separator/>
      </w:r>
    </w:p>
  </w:footnote>
  <w:footnote w:type="continuationSeparator" w:id="0">
    <w:p w14:paraId="34C5713C" w14:textId="77777777" w:rsidR="00930AB6" w:rsidRDefault="00930AB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A78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3C579BCB" wp14:editId="080088E6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C6F"/>
    <w:multiLevelType w:val="hybridMultilevel"/>
    <w:tmpl w:val="1690F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71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A42AF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13A8E"/>
    <w:rsid w:val="0062123A"/>
    <w:rsid w:val="00646E75"/>
    <w:rsid w:val="006610D6"/>
    <w:rsid w:val="006771D0"/>
    <w:rsid w:val="006C4071"/>
    <w:rsid w:val="00715FCB"/>
    <w:rsid w:val="0072410A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30AB6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DF2EC2"/>
    <w:rsid w:val="00E25A26"/>
    <w:rsid w:val="00E55D74"/>
    <w:rsid w:val="00E55E13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D6DB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Prrafodelista">
    <w:name w:val="List Paragraph"/>
    <w:basedOn w:val="Normal"/>
    <w:uiPriority w:val="34"/>
    <w:semiHidden/>
    <w:qFormat/>
    <w:rsid w:val="0072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n\AppData\Local\Microsoft\Office\16.0\DTS\es-ES%7b8C8F267E-6564-45E5-8846-116273564955%7d\%7b385D54FD-43B0-4667-BF98-2D16276568C1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1032CD23514BA89880ABEDA309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9DE84-6A45-474E-9882-55BDB86CEB85}"/>
      </w:docPartPr>
      <w:docPartBody>
        <w:p w:rsidR="0014049D" w:rsidRDefault="00485DCF">
          <w:pPr>
            <w:pStyle w:val="351032CD23514BA89880ABEDA3092A30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8C130938B6C941F89A141F1BB256A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3C8A-8580-4836-9F95-D0278B01DA22}"/>
      </w:docPartPr>
      <w:docPartBody>
        <w:p w:rsidR="0014049D" w:rsidRDefault="00485DCF">
          <w:pPr>
            <w:pStyle w:val="8C130938B6C941F89A141F1BB256AFEF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F"/>
    <w:rsid w:val="0014049D"/>
    <w:rsid w:val="00485DCF"/>
    <w:rsid w:val="00C7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F60BCD6C8A9C4D5383D4A0C964303769">
    <w:name w:val="F60BCD6C8A9C4D5383D4A0C964303769"/>
  </w:style>
  <w:style w:type="paragraph" w:customStyle="1" w:styleId="E6734F3924764CC581DA3D5978BB04AC">
    <w:name w:val="E6734F3924764CC581DA3D5978BB04AC"/>
  </w:style>
  <w:style w:type="paragraph" w:customStyle="1" w:styleId="2A5F5225C9D74A919D29FFB1DCE3562B">
    <w:name w:val="2A5F5225C9D74A919D29FFB1DCE3562B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351032CD23514BA89880ABEDA3092A30">
    <w:name w:val="351032CD23514BA89880ABEDA3092A30"/>
  </w:style>
  <w:style w:type="paragraph" w:customStyle="1" w:styleId="8C130938B6C941F89A141F1BB256AFEF">
    <w:name w:val="8C130938B6C941F89A141F1BB256AFEF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{385D54FD-43B0-4667-BF98-2D16276568C1}tf88924273_win32</Template>
  <TotalTime>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2024-05-12T23:55:00Z</dcterms:created>
  <dcterms:modified xsi:type="dcterms:W3CDTF">2024-05-15T11:47:00Z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